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BC883" w14:textId="5746A67D" w:rsidR="00C6554A" w:rsidRPr="008B5277" w:rsidRDefault="00EB39D0" w:rsidP="00C6554A">
      <w:pPr>
        <w:pStyle w:val="Photo"/>
      </w:pPr>
      <w:bookmarkStart w:id="0" w:name="_Toc321147149"/>
      <w:bookmarkStart w:id="1" w:name="_Toc318188227"/>
      <w:bookmarkStart w:id="2" w:name="_Toc318188327"/>
      <w:bookmarkStart w:id="3" w:name="_Toc318189312"/>
      <w:bookmarkStart w:id="4" w:name="_Toc321147011"/>
      <w:r w:rsidRPr="00EB39D0">
        <w:rPr>
          <w:noProof/>
        </w:rPr>
        <w:drawing>
          <wp:inline distT="0" distB="0" distL="0" distR="0" wp14:anchorId="1839ECB3" wp14:editId="0740AD57">
            <wp:extent cx="4020634" cy="5357495"/>
            <wp:effectExtent l="0" t="0" r="0" b="0"/>
            <wp:docPr id="2" name="Picture 2" descr="https://upload.wikimedia.org/wikipedia/commons/thumb/0/07/Ritter_Range_Pacific_Crest_Trail.jpg/1200px-Ritter_Range_Pacific_Crest_Tr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0/07/Ritter_Range_Pacific_Crest_Trail.jpg/1200px-Ritter_Range_Pacific_Crest_Trai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24032" cy="5362023"/>
                    </a:xfrm>
                    <a:prstGeom prst="rect">
                      <a:avLst/>
                    </a:prstGeom>
                    <a:noFill/>
                    <a:ln>
                      <a:noFill/>
                    </a:ln>
                  </pic:spPr>
                </pic:pic>
              </a:graphicData>
            </a:graphic>
          </wp:inline>
        </w:drawing>
      </w:r>
    </w:p>
    <w:bookmarkEnd w:id="0"/>
    <w:bookmarkEnd w:id="1"/>
    <w:bookmarkEnd w:id="2"/>
    <w:bookmarkEnd w:id="3"/>
    <w:bookmarkEnd w:id="4"/>
    <w:p w14:paraId="3BC800F6" w14:textId="381878C2" w:rsidR="00C6554A" w:rsidRDefault="00EB39D0" w:rsidP="00C6554A">
      <w:pPr>
        <w:pStyle w:val="Title"/>
      </w:pPr>
      <w:r>
        <w:t>Assignment 2</w:t>
      </w:r>
    </w:p>
    <w:p w14:paraId="02D9C020" w14:textId="4B7F1EDC" w:rsidR="00C6554A" w:rsidRPr="00D5413C" w:rsidRDefault="00EB39D0" w:rsidP="00C6554A">
      <w:pPr>
        <w:pStyle w:val="Subtitle"/>
      </w:pPr>
      <w:r>
        <w:t>From pathfinding to Pruning</w:t>
      </w:r>
    </w:p>
    <w:p w14:paraId="3A5B5DF2" w14:textId="68F3E649" w:rsidR="00EB39D0" w:rsidRDefault="00EB39D0" w:rsidP="00C6554A">
      <w:pPr>
        <w:pStyle w:val="ContactInfo"/>
      </w:pPr>
      <w:r>
        <w:t>CISC 352</w:t>
      </w:r>
      <w:r w:rsidR="00C6554A">
        <w:t xml:space="preserve"> |</w:t>
      </w:r>
      <w:r w:rsidR="00C6554A" w:rsidRPr="00D5413C">
        <w:t xml:space="preserve"> </w:t>
      </w:r>
      <w:r>
        <w:t>16/03/18</w:t>
      </w:r>
    </w:p>
    <w:p w14:paraId="2D0A4B65" w14:textId="04700161" w:rsidR="00EB39D0" w:rsidRDefault="00EB39D0" w:rsidP="00C6554A">
      <w:pPr>
        <w:pStyle w:val="ContactInfo"/>
      </w:pPr>
      <w:r w:rsidRPr="00EB39D0">
        <w:t>Avry Harris (10189321)</w:t>
      </w:r>
    </w:p>
    <w:p w14:paraId="66BF99C0" w14:textId="77777777" w:rsidR="00EB39D0" w:rsidRDefault="00EB39D0" w:rsidP="00EB39D0">
      <w:pPr>
        <w:pStyle w:val="ContactInfo"/>
      </w:pPr>
      <w:r w:rsidRPr="00EB39D0">
        <w:t>Emily Bao (10103388)</w:t>
      </w:r>
    </w:p>
    <w:p w14:paraId="681786D3" w14:textId="77777777" w:rsidR="00EB39D0" w:rsidRDefault="00EB39D0" w:rsidP="00EB39D0">
      <w:pPr>
        <w:pStyle w:val="ContactInfo"/>
      </w:pPr>
      <w:r w:rsidRPr="00EB39D0">
        <w:t>Eric Lee (10106823)</w:t>
      </w:r>
    </w:p>
    <w:p w14:paraId="51AB2F66" w14:textId="77777777" w:rsidR="00EB39D0" w:rsidRDefault="00EB39D0" w:rsidP="00EB39D0">
      <w:pPr>
        <w:pStyle w:val="ContactInfo"/>
      </w:pPr>
      <w:r w:rsidRPr="00EB39D0">
        <w:t>Soheil Hamidi (10162318)</w:t>
      </w:r>
    </w:p>
    <w:p w14:paraId="6FD6755A" w14:textId="42E7CCDE" w:rsidR="00EB39D0" w:rsidRDefault="00EB39D0" w:rsidP="00EB39D0">
      <w:pPr>
        <w:pStyle w:val="ContactInfo"/>
      </w:pPr>
      <w:r w:rsidRPr="00EB39D0">
        <w:t>Siyu Teng (10122592)</w:t>
      </w:r>
    </w:p>
    <w:p w14:paraId="76AC4E88" w14:textId="6CBA18EE" w:rsidR="00C6554A" w:rsidRDefault="00C6554A" w:rsidP="00C6554A">
      <w:pPr>
        <w:pStyle w:val="ContactInfo"/>
      </w:pPr>
      <w:r>
        <w:br w:type="page"/>
      </w:r>
    </w:p>
    <w:p w14:paraId="4B4DBF7A" w14:textId="6470B77A" w:rsidR="00C6554A" w:rsidRDefault="00EB39D0" w:rsidP="007637D4">
      <w:pPr>
        <w:pStyle w:val="Heading1"/>
        <w:jc w:val="center"/>
      </w:pPr>
      <w:r w:rsidRPr="00EB39D0">
        <w:lastRenderedPageBreak/>
        <w:t>Pathfinding</w:t>
      </w:r>
      <w:r w:rsidR="0089198B">
        <w:t xml:space="preserve"> - Greedy</w:t>
      </w:r>
    </w:p>
    <w:p w14:paraId="6218F5B2" w14:textId="77777777" w:rsidR="00701003" w:rsidRDefault="00701003" w:rsidP="00C6554A">
      <w:pPr>
        <w:pStyle w:val="Heading2"/>
      </w:pPr>
    </w:p>
    <w:p w14:paraId="15688437" w14:textId="2E35D429" w:rsidR="00C6554A" w:rsidRPr="00D5413C" w:rsidRDefault="007637D4" w:rsidP="00C6554A">
      <w:pPr>
        <w:pStyle w:val="Heading2"/>
      </w:pPr>
      <w:r w:rsidRPr="007637D4">
        <w:t xml:space="preserve">Variables </w:t>
      </w:r>
      <w:r w:rsidR="00701003" w:rsidRPr="007637D4">
        <w:t>USED,</w:t>
      </w:r>
      <w:r w:rsidRPr="007637D4">
        <w:t xml:space="preserve"> and Functions Explained</w:t>
      </w:r>
    </w:p>
    <w:p w14:paraId="236520FD" w14:textId="77777777" w:rsidR="007637D4" w:rsidRPr="007637D4" w:rsidRDefault="007637D4" w:rsidP="007637D4">
      <w:pPr>
        <w:spacing w:before="0" w:after="0" w:line="240" w:lineRule="auto"/>
        <w:rPr>
          <w:rFonts w:ascii="Times New Roman" w:eastAsia="Times New Roman" w:hAnsi="Times New Roman" w:cs="Times New Roman"/>
          <w:color w:val="auto"/>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2028"/>
        <w:gridCol w:w="6998"/>
      </w:tblGrid>
      <w:tr w:rsidR="007637D4" w:rsidRPr="007637D4" w14:paraId="11E3FAB5" w14:textId="77777777" w:rsidTr="007637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F4C71" w14:textId="77777777" w:rsidR="007637D4" w:rsidRPr="007637D4" w:rsidRDefault="007637D4" w:rsidP="007637D4">
            <w:pPr>
              <w:pStyle w:val="Heading3"/>
              <w:rPr>
                <w:rFonts w:eastAsia="Times New Roman"/>
                <w:color w:val="auto"/>
              </w:rPr>
            </w:pPr>
            <w:r w:rsidRPr="007637D4">
              <w:rPr>
                <w:rFonts w:eastAsia="Times New Roman"/>
              </w:rPr>
              <w:t>Local Variables in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496A4" w14:textId="77777777" w:rsidR="007637D4" w:rsidRPr="007637D4" w:rsidRDefault="007637D4" w:rsidP="007637D4">
            <w:pPr>
              <w:pStyle w:val="Heading3"/>
              <w:rPr>
                <w:rFonts w:eastAsia="Times New Roman"/>
                <w:color w:val="auto"/>
              </w:rPr>
            </w:pPr>
            <w:r w:rsidRPr="007637D4">
              <w:rPr>
                <w:rFonts w:eastAsia="Times New Roman"/>
              </w:rPr>
              <w:t>Purpose</w:t>
            </w:r>
          </w:p>
        </w:tc>
      </w:tr>
      <w:tr w:rsidR="007637D4" w:rsidRPr="007637D4" w14:paraId="6D8D5620" w14:textId="77777777" w:rsidTr="007637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59F28" w14:textId="77777777" w:rsidR="007637D4" w:rsidRPr="007637D4" w:rsidRDefault="007637D4" w:rsidP="007637D4">
            <w:pPr>
              <w:rPr>
                <w:color w:val="auto"/>
              </w:rPr>
            </w:pPr>
            <w:proofErr w:type="spellStart"/>
            <w:r w:rsidRPr="007637D4">
              <w:t>inputFile</w:t>
            </w:r>
            <w:proofErr w:type="spellEnd"/>
            <w:r w:rsidRPr="007637D4">
              <w:t xml:space="preserve"> and </w:t>
            </w:r>
            <w:proofErr w:type="spellStart"/>
            <w:r w:rsidRPr="007637D4">
              <w:t>inputFile_b</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7C495" w14:textId="77777777" w:rsidR="007637D4" w:rsidRPr="007637D4" w:rsidRDefault="007637D4" w:rsidP="007637D4">
            <w:pPr>
              <w:rPr>
                <w:color w:val="auto"/>
              </w:rPr>
            </w:pPr>
            <w:r w:rsidRPr="007637D4">
              <w:t>These reference the input files provided, pathfinding_a.txt and pathfinding_b.txt</w:t>
            </w:r>
          </w:p>
        </w:tc>
      </w:tr>
      <w:tr w:rsidR="007637D4" w:rsidRPr="007637D4" w14:paraId="44C86568" w14:textId="77777777" w:rsidTr="007637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E0D33" w14:textId="77777777" w:rsidR="007637D4" w:rsidRPr="007637D4" w:rsidRDefault="007637D4" w:rsidP="007637D4">
            <w:pPr>
              <w:rPr>
                <w:color w:val="auto"/>
              </w:rPr>
            </w:pPr>
            <w:proofErr w:type="spellStart"/>
            <w:r w:rsidRPr="007637D4">
              <w:t>inputList</w:t>
            </w:r>
            <w:proofErr w:type="spellEnd"/>
            <w:r w:rsidRPr="007637D4">
              <w:t xml:space="preserve"> and </w:t>
            </w:r>
            <w:proofErr w:type="spellStart"/>
            <w:r w:rsidRPr="007637D4">
              <w:t>inputList_b</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D35DF" w14:textId="77777777" w:rsidR="007637D4" w:rsidRPr="007637D4" w:rsidRDefault="007637D4" w:rsidP="007637D4">
            <w:pPr>
              <w:rPr>
                <w:color w:val="auto"/>
              </w:rPr>
            </w:pPr>
            <w:r w:rsidRPr="007637D4">
              <w:t>These represent the first stage of turning the text file input into a matrix we can work with. Each new line becomes its own element</w:t>
            </w:r>
          </w:p>
        </w:tc>
      </w:tr>
      <w:tr w:rsidR="007637D4" w:rsidRPr="007637D4" w14:paraId="4D44810F" w14:textId="77777777" w:rsidTr="007637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725DD" w14:textId="77777777" w:rsidR="007637D4" w:rsidRPr="007637D4" w:rsidRDefault="007637D4" w:rsidP="007637D4">
            <w:pPr>
              <w:rPr>
                <w:color w:val="auto"/>
              </w:rPr>
            </w:pPr>
            <w:proofErr w:type="spellStart"/>
            <w:r w:rsidRPr="007637D4">
              <w:t>inputLists</w:t>
            </w:r>
            <w:proofErr w:type="spellEnd"/>
            <w:r w:rsidRPr="007637D4">
              <w:t xml:space="preserve"> and </w:t>
            </w:r>
            <w:proofErr w:type="spellStart"/>
            <w:r w:rsidRPr="007637D4">
              <w:t>inputLists_b</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47C61" w14:textId="77777777" w:rsidR="007637D4" w:rsidRPr="007637D4" w:rsidRDefault="007637D4" w:rsidP="007637D4">
            <w:pPr>
              <w:rPr>
                <w:color w:val="auto"/>
              </w:rPr>
            </w:pPr>
            <w:r w:rsidRPr="007637D4">
              <w:t>These are the lists of the matrices that the program will work with, find a path on and print to the output files.</w:t>
            </w:r>
          </w:p>
        </w:tc>
      </w:tr>
      <w:tr w:rsidR="007637D4" w:rsidRPr="007637D4" w14:paraId="5298A18B" w14:textId="77777777" w:rsidTr="007637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804F9" w14:textId="77777777" w:rsidR="007637D4" w:rsidRPr="007637D4" w:rsidRDefault="007637D4" w:rsidP="007637D4">
            <w:pPr>
              <w:rPr>
                <w:color w:val="auto"/>
              </w:rPr>
            </w:pPr>
            <w:proofErr w:type="spellStart"/>
            <w:r w:rsidRPr="007637D4">
              <w:t>tmpList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3AD35" w14:textId="3D128647" w:rsidR="007637D4" w:rsidRPr="007637D4" w:rsidRDefault="007637D4" w:rsidP="007637D4">
            <w:pPr>
              <w:rPr>
                <w:color w:val="auto"/>
              </w:rPr>
            </w:pPr>
            <w:r w:rsidRPr="007637D4">
              <w:t xml:space="preserve">A temporary </w:t>
            </w:r>
            <w:r w:rsidR="00CE197B" w:rsidRPr="007637D4">
              <w:t>1-dimensional</w:t>
            </w:r>
            <w:r w:rsidRPr="007637D4">
              <w:t xml:space="preserve"> array that is used to help create the </w:t>
            </w:r>
            <w:proofErr w:type="spellStart"/>
            <w:r w:rsidRPr="007637D4">
              <w:t>inputLists</w:t>
            </w:r>
            <w:proofErr w:type="spellEnd"/>
          </w:p>
        </w:tc>
      </w:tr>
      <w:tr w:rsidR="007637D4" w:rsidRPr="007637D4" w14:paraId="2300892D" w14:textId="77777777" w:rsidTr="007637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A42CA" w14:textId="77777777" w:rsidR="007637D4" w:rsidRPr="007637D4" w:rsidRDefault="007637D4" w:rsidP="007637D4">
            <w:pPr>
              <w:rPr>
                <w:color w:val="auto"/>
              </w:rPr>
            </w:pPr>
            <w:proofErr w:type="spellStart"/>
            <w:r w:rsidRPr="007637D4">
              <w:t>outputFile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10B70" w14:textId="40603847" w:rsidR="007637D4" w:rsidRPr="007637D4" w:rsidRDefault="00CE197B" w:rsidP="007637D4">
            <w:pPr>
              <w:rPr>
                <w:color w:val="auto"/>
              </w:rPr>
            </w:pPr>
            <w:r w:rsidRPr="007637D4">
              <w:t>This reference</w:t>
            </w:r>
            <w:r>
              <w:t>s</w:t>
            </w:r>
            <w:r w:rsidR="007637D4" w:rsidRPr="007637D4">
              <w:t xml:space="preserve"> both output files that will be used for this assignment, pathfinding_a_out.txt and pathfinding_b_out.txt.</w:t>
            </w:r>
          </w:p>
        </w:tc>
      </w:tr>
    </w:tbl>
    <w:p w14:paraId="01E3EC9A" w14:textId="006B1EDD" w:rsidR="002C74C0" w:rsidRDefault="00A003E5" w:rsidP="007637D4"/>
    <w:p w14:paraId="7E572697" w14:textId="77777777" w:rsidR="007637D4" w:rsidRPr="007637D4" w:rsidRDefault="007637D4" w:rsidP="007637D4">
      <w:pPr>
        <w:pStyle w:val="Heading4"/>
      </w:pPr>
      <w:proofErr w:type="spellStart"/>
      <w:r w:rsidRPr="007637D4">
        <w:t>initializeBoard</w:t>
      </w:r>
      <w:proofErr w:type="spellEnd"/>
      <w:r w:rsidRPr="007637D4">
        <w:t xml:space="preserve"> </w:t>
      </w:r>
    </w:p>
    <w:p w14:paraId="70707679" w14:textId="77777777" w:rsidR="007637D4" w:rsidRDefault="007637D4" w:rsidP="007637D4">
      <w:r>
        <w:t xml:space="preserve">Input: An individual m*n matrix </w:t>
      </w:r>
    </w:p>
    <w:p w14:paraId="257DF778" w14:textId="77777777" w:rsidR="007637D4" w:rsidRDefault="007637D4" w:rsidP="007637D4">
      <w:r>
        <w:t>What it does: This function accepts a matrix of barriers and open spaces as well as goal and start positions. It searches through the matrix, saving the starting position and goal coordinates as a tuple for future reference. It then calculates what, if any, direction that the path needs to move in to reach the goal state, ignoring barriers. “</w:t>
      </w:r>
      <w:proofErr w:type="spellStart"/>
      <w:r>
        <w:t>rightMove</w:t>
      </w:r>
      <w:proofErr w:type="spellEnd"/>
      <w:r>
        <w:t>” and “</w:t>
      </w:r>
      <w:proofErr w:type="spellStart"/>
      <w:r>
        <w:t>downMove</w:t>
      </w:r>
      <w:proofErr w:type="spellEnd"/>
      <w:r>
        <w:t>” variables are used to indicate the next possible movement as either -1, 1, or 0 depending on the determined moving direction as a string of 8 possible directions and NULL. It then returns the five values it has found to wherever it was called.</w:t>
      </w:r>
    </w:p>
    <w:p w14:paraId="6C8B85A4" w14:textId="77777777" w:rsidR="007637D4" w:rsidRPr="007637D4" w:rsidRDefault="007637D4" w:rsidP="007637D4">
      <w:pPr>
        <w:pStyle w:val="Heading4"/>
      </w:pPr>
      <w:proofErr w:type="spellStart"/>
      <w:r w:rsidRPr="007637D4">
        <w:t>checkPosition</w:t>
      </w:r>
      <w:proofErr w:type="spellEnd"/>
    </w:p>
    <w:p w14:paraId="3F92D69F" w14:textId="77777777" w:rsidR="007637D4" w:rsidRDefault="007637D4" w:rsidP="007637D4">
      <w:r>
        <w:t>Input: A matrix (</w:t>
      </w:r>
      <w:proofErr w:type="spellStart"/>
      <w:r>
        <w:t>inputList</w:t>
      </w:r>
      <w:proofErr w:type="spellEnd"/>
      <w:r>
        <w:t xml:space="preserve">), row, column, </w:t>
      </w:r>
      <w:proofErr w:type="spellStart"/>
      <w:r>
        <w:t>visitedNodes</w:t>
      </w:r>
      <w:proofErr w:type="spellEnd"/>
      <w:r>
        <w:t xml:space="preserve">, </w:t>
      </w:r>
      <w:proofErr w:type="spellStart"/>
      <w:r>
        <w:t>pathStack</w:t>
      </w:r>
      <w:proofErr w:type="spellEnd"/>
      <w:r>
        <w:t xml:space="preserve"> = []</w:t>
      </w:r>
    </w:p>
    <w:p w14:paraId="7F4056EB" w14:textId="77777777" w:rsidR="007637D4" w:rsidRDefault="007637D4" w:rsidP="007637D4">
      <w:r>
        <w:lastRenderedPageBreak/>
        <w:t>What it does: This function, as one might assume, checks the position of the coordinates given on the matrix that is provided. It makes sure that it is a) within the bounds of the matrix, b) the position is not a barrier ‘X’ and c) that the path has not already Crossed this node. Once it has matched the condition, the current square will be inserted into the beginning of the path stack and returns True. It will otherwise return False if the condition hasn’t been met.</w:t>
      </w:r>
    </w:p>
    <w:p w14:paraId="6253684F" w14:textId="77777777" w:rsidR="007637D4" w:rsidRPr="007637D4" w:rsidRDefault="007637D4" w:rsidP="007637D4">
      <w:pPr>
        <w:pStyle w:val="Heading4"/>
      </w:pPr>
      <w:proofErr w:type="spellStart"/>
      <w:r w:rsidRPr="007637D4">
        <w:t>checkDestination</w:t>
      </w:r>
      <w:proofErr w:type="spellEnd"/>
      <w:r w:rsidRPr="007637D4">
        <w:t xml:space="preserve"> </w:t>
      </w:r>
    </w:p>
    <w:p w14:paraId="34D5911E" w14:textId="77777777" w:rsidR="007637D4" w:rsidRDefault="007637D4" w:rsidP="007637D4">
      <w:r>
        <w:t>Input:  A matrix (</w:t>
      </w:r>
      <w:proofErr w:type="spellStart"/>
      <w:r>
        <w:t>inputList</w:t>
      </w:r>
      <w:proofErr w:type="spellEnd"/>
      <w:r>
        <w:t>), row, column</w:t>
      </w:r>
    </w:p>
    <w:p w14:paraId="002CED64" w14:textId="77777777" w:rsidR="007637D4" w:rsidRDefault="007637D4" w:rsidP="007637D4">
      <w:r>
        <w:t xml:space="preserve">What it does: This function is very similar to the one above but is called slightly before </w:t>
      </w:r>
      <w:proofErr w:type="spellStart"/>
      <w:r>
        <w:t>checkPosition</w:t>
      </w:r>
      <w:proofErr w:type="spellEnd"/>
      <w:r>
        <w:t>. It is used to determine if, given some coordinates (row, column) and a matrix, the goal has been reached and is inbound. It returns either True or False and is called to check if the goal is within one movement of the current position.</w:t>
      </w:r>
    </w:p>
    <w:p w14:paraId="569BBF5D" w14:textId="77777777" w:rsidR="007637D4" w:rsidRPr="007637D4" w:rsidRDefault="007637D4" w:rsidP="007637D4">
      <w:pPr>
        <w:pStyle w:val="Heading4"/>
      </w:pPr>
      <w:proofErr w:type="spellStart"/>
      <w:r w:rsidRPr="007637D4">
        <w:t>greedyDiagonal</w:t>
      </w:r>
      <w:proofErr w:type="spellEnd"/>
    </w:p>
    <w:p w14:paraId="300928CE" w14:textId="77777777" w:rsidR="007637D4" w:rsidRDefault="007637D4" w:rsidP="007637D4">
      <w:r>
        <w:t xml:space="preserve">Inputs: the output of </w:t>
      </w:r>
      <w:proofErr w:type="spellStart"/>
      <w:r>
        <w:t>initializeBoard</w:t>
      </w:r>
      <w:proofErr w:type="spellEnd"/>
      <w:r>
        <w:t xml:space="preserve">, </w:t>
      </w:r>
      <w:proofErr w:type="spellStart"/>
      <w:r>
        <w:t>inputList</w:t>
      </w:r>
      <w:proofErr w:type="spellEnd"/>
      <w:r>
        <w:t xml:space="preserve"> </w:t>
      </w:r>
      <w:proofErr w:type="gramStart"/>
      <w:r>
        <w:t>( a</w:t>
      </w:r>
      <w:proofErr w:type="gramEnd"/>
      <w:r>
        <w:t xml:space="preserve"> matrix), the start position, the goal position, the values for </w:t>
      </w:r>
      <w:proofErr w:type="spellStart"/>
      <w:r>
        <w:t>rightMove</w:t>
      </w:r>
      <w:proofErr w:type="spellEnd"/>
      <w:r>
        <w:t xml:space="preserve"> and </w:t>
      </w:r>
      <w:proofErr w:type="spellStart"/>
      <w:r>
        <w:t>downMove</w:t>
      </w:r>
      <w:proofErr w:type="spellEnd"/>
      <w:r>
        <w:t xml:space="preserve"> as well as the string </w:t>
      </w:r>
      <w:proofErr w:type="spellStart"/>
      <w:r>
        <w:t>movingDirection</w:t>
      </w:r>
      <w:proofErr w:type="spellEnd"/>
    </w:p>
    <w:p w14:paraId="6A6F3CC7" w14:textId="6362F300" w:rsidR="007637D4" w:rsidRDefault="007637D4" w:rsidP="007637D4">
      <w:r>
        <w:t xml:space="preserve">What it does: This function, starting with the start position, generates a stack for the next position to move, uses that position to check if the goal state is in sight and if not moves to the next best position Greedy algorithm style. It checks the 8 possible tiles around it and calls </w:t>
      </w:r>
      <w:proofErr w:type="spellStart"/>
      <w:r>
        <w:t>checkPosition</w:t>
      </w:r>
      <w:proofErr w:type="spellEnd"/>
      <w:r>
        <w:t xml:space="preserve"> to add it to the stack if it is valid. It executes in a while loop, adding ‘P’ to every position it has been to, until there are no more places for it to go or it reaches the goal. It then returns the </w:t>
      </w:r>
      <w:proofErr w:type="spellStart"/>
      <w:r>
        <w:t>inputList</w:t>
      </w:r>
      <w:proofErr w:type="spellEnd"/>
      <w:r>
        <w:t xml:space="preserve"> with the path leading towards the Goal.</w:t>
      </w:r>
    </w:p>
    <w:p w14:paraId="487B853F" w14:textId="77777777" w:rsidR="007637D4" w:rsidRPr="007637D4" w:rsidRDefault="007637D4" w:rsidP="007637D4">
      <w:pPr>
        <w:pStyle w:val="Heading4"/>
      </w:pPr>
      <w:r w:rsidRPr="007637D4">
        <w:t>greedy</w:t>
      </w:r>
    </w:p>
    <w:p w14:paraId="45B38B64" w14:textId="77777777" w:rsidR="007637D4" w:rsidRDefault="007637D4" w:rsidP="007637D4">
      <w:r>
        <w:t xml:space="preserve">Inputs: The same as </w:t>
      </w:r>
      <w:proofErr w:type="spellStart"/>
      <w:r>
        <w:t>greedyDiagonal</w:t>
      </w:r>
      <w:proofErr w:type="spellEnd"/>
    </w:p>
    <w:p w14:paraId="288BB178" w14:textId="2AF0FC48" w:rsidR="007637D4" w:rsidRDefault="007637D4" w:rsidP="007637D4">
      <w:r>
        <w:t xml:space="preserve">What it does: It functions the same way as </w:t>
      </w:r>
      <w:proofErr w:type="spellStart"/>
      <w:r>
        <w:t>greedyDiagonal</w:t>
      </w:r>
      <w:proofErr w:type="spellEnd"/>
      <w:r>
        <w:t>, with the exception that it can only move horizontally or vertically, not diagonally. If it needs to go in the direction UP_RIGHT for example, it will try the horizontal move, then the vertical move, adding two ‘P’s instead of one.</w:t>
      </w:r>
    </w:p>
    <w:p w14:paraId="7A0B279A" w14:textId="50DE82FA" w:rsidR="007637D4" w:rsidRDefault="007637D4" w:rsidP="007637D4">
      <w:pPr>
        <w:pStyle w:val="Heading2"/>
      </w:pPr>
      <w:r w:rsidRPr="007637D4">
        <w:t xml:space="preserve">Algorithm </w:t>
      </w:r>
      <w:r w:rsidR="00701003">
        <w:t>Summary</w:t>
      </w:r>
    </w:p>
    <w:p w14:paraId="6042D73D" w14:textId="77777777" w:rsidR="00701003" w:rsidRDefault="00BA4313" w:rsidP="007637D4">
      <w:r>
        <w:tab/>
        <w:t>This algorithm does it’s best to find the best route at every step of the way. I</w:t>
      </w:r>
      <w:r w:rsidR="0030021A">
        <w:t>t</w:t>
      </w:r>
      <w:r>
        <w:t xml:space="preserve"> doesn’t use heuristics to look ahead, it just finds the best path it can see right now, takes it and hopes it works.</w:t>
      </w:r>
      <w:r w:rsidR="0030021A">
        <w:t xml:space="preserve"> This algorithm is, for the most part, efficient, but not optimal.</w:t>
      </w:r>
      <w:r w:rsidR="00701003">
        <w:t xml:space="preserve"> </w:t>
      </w:r>
    </w:p>
    <w:p w14:paraId="767F2B7B" w14:textId="723E6F5A" w:rsidR="007637D4" w:rsidRDefault="00701003" w:rsidP="00701003">
      <w:pPr>
        <w:ind w:firstLine="720"/>
      </w:pPr>
      <w:r>
        <w:t xml:space="preserve">One decision in the implementation that was used to optimize this algorithm was that a dictionary was used to store </w:t>
      </w:r>
      <w:proofErr w:type="gramStart"/>
      <w:r>
        <w:t>all of</w:t>
      </w:r>
      <w:proofErr w:type="gramEnd"/>
      <w:r>
        <w:t xml:space="preserve"> the nodes visited nodes so that they could be accessed in O(</w:t>
      </w:r>
      <w:bookmarkStart w:id="5" w:name="_GoBack"/>
      <w:bookmarkEnd w:id="5"/>
      <w:r>
        <w:t>1) time. We also made use of stacks in storing potential paths if the current one fails, so our algorithm would retreat instead of being completely blocked.</w:t>
      </w:r>
    </w:p>
    <w:p w14:paraId="3710048F" w14:textId="79B276A3" w:rsidR="0089198B" w:rsidRDefault="0089198B" w:rsidP="0089198B">
      <w:pPr>
        <w:pStyle w:val="Heading1"/>
        <w:jc w:val="center"/>
      </w:pPr>
      <w:r w:rsidRPr="00EB39D0">
        <w:lastRenderedPageBreak/>
        <w:t>Pathfinding</w:t>
      </w:r>
      <w:r>
        <w:t xml:space="preserve"> </w:t>
      </w:r>
      <w:r>
        <w:t>–</w:t>
      </w:r>
      <w:r>
        <w:t xml:space="preserve"> </w:t>
      </w:r>
      <w:r>
        <w:t>A*</w:t>
      </w:r>
    </w:p>
    <w:p w14:paraId="63C60CED" w14:textId="762CF597" w:rsidR="0089198B" w:rsidRPr="00514122" w:rsidRDefault="0089198B" w:rsidP="00BA4313">
      <w:r w:rsidRPr="007637D4">
        <w:tab/>
      </w:r>
    </w:p>
    <w:p w14:paraId="3FEACDB8" w14:textId="2AED2B12" w:rsidR="0089198B" w:rsidRPr="00D5413C" w:rsidRDefault="0089198B" w:rsidP="0089198B">
      <w:pPr>
        <w:pStyle w:val="Heading2"/>
      </w:pPr>
      <w:r w:rsidRPr="007637D4">
        <w:t xml:space="preserve">Variables </w:t>
      </w:r>
      <w:r w:rsidR="00701003" w:rsidRPr="007637D4">
        <w:t>USED,</w:t>
      </w:r>
      <w:r w:rsidRPr="007637D4">
        <w:t xml:space="preserve"> and Functions Explained</w:t>
      </w:r>
    </w:p>
    <w:p w14:paraId="2DE2DBB8" w14:textId="77777777" w:rsidR="0089198B" w:rsidRPr="007637D4" w:rsidRDefault="0089198B" w:rsidP="0089198B">
      <w:pPr>
        <w:spacing w:before="0" w:after="0" w:line="240" w:lineRule="auto"/>
        <w:rPr>
          <w:rFonts w:ascii="Times New Roman" w:eastAsia="Times New Roman" w:hAnsi="Times New Roman" w:cs="Times New Roman"/>
          <w:color w:val="auto"/>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922"/>
        <w:gridCol w:w="7104"/>
      </w:tblGrid>
      <w:tr w:rsidR="0089198B" w:rsidRPr="007637D4" w14:paraId="4BA3C50D" w14:textId="77777777" w:rsidTr="002F6A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3ED72" w14:textId="77777777" w:rsidR="0089198B" w:rsidRPr="007637D4" w:rsidRDefault="0089198B" w:rsidP="002F6AED">
            <w:pPr>
              <w:pStyle w:val="Heading3"/>
              <w:rPr>
                <w:rFonts w:eastAsia="Times New Roman"/>
                <w:color w:val="auto"/>
              </w:rPr>
            </w:pPr>
            <w:r w:rsidRPr="007637D4">
              <w:rPr>
                <w:rFonts w:eastAsia="Times New Roman"/>
              </w:rPr>
              <w:t>Local Variables in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912D1" w14:textId="77777777" w:rsidR="0089198B" w:rsidRPr="007637D4" w:rsidRDefault="0089198B" w:rsidP="002F6AED">
            <w:pPr>
              <w:pStyle w:val="Heading3"/>
              <w:rPr>
                <w:rFonts w:eastAsia="Times New Roman"/>
                <w:color w:val="auto"/>
              </w:rPr>
            </w:pPr>
            <w:r w:rsidRPr="007637D4">
              <w:rPr>
                <w:rFonts w:eastAsia="Times New Roman"/>
              </w:rPr>
              <w:t>Purpose</w:t>
            </w:r>
          </w:p>
        </w:tc>
      </w:tr>
      <w:tr w:rsidR="0089198B" w:rsidRPr="007637D4" w14:paraId="57BCD1CB" w14:textId="77777777" w:rsidTr="002F6A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B577E" w14:textId="0EDC00A7" w:rsidR="0089198B" w:rsidRPr="007637D4" w:rsidRDefault="0089198B" w:rsidP="002F6AED">
            <w:pPr>
              <w:rPr>
                <w:color w:val="auto"/>
              </w:rPr>
            </w:pPr>
            <w:proofErr w:type="spellStart"/>
            <w:r w:rsidRPr="007637D4">
              <w:t>inputFile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85975" w14:textId="785B570E" w:rsidR="0089198B" w:rsidRPr="007637D4" w:rsidRDefault="0089198B" w:rsidP="002F6AED">
            <w:pPr>
              <w:rPr>
                <w:color w:val="auto"/>
              </w:rPr>
            </w:pPr>
            <w:r>
              <w:t>This</w:t>
            </w:r>
            <w:r w:rsidRPr="007637D4">
              <w:t xml:space="preserve"> reference the input files provide</w:t>
            </w:r>
            <w:r>
              <w:t>d</w:t>
            </w:r>
            <w:r w:rsidR="00593F57">
              <w:t>.</w:t>
            </w:r>
          </w:p>
        </w:tc>
      </w:tr>
      <w:tr w:rsidR="0089198B" w:rsidRPr="007637D4" w14:paraId="45DC27E6" w14:textId="77777777" w:rsidTr="002F6A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92EFE" w14:textId="14A71F05" w:rsidR="0089198B" w:rsidRPr="007637D4" w:rsidRDefault="0089198B" w:rsidP="002F6AED">
            <w:pPr>
              <w:rPr>
                <w:color w:val="auto"/>
              </w:rPr>
            </w:pPr>
            <w:proofErr w:type="spellStart"/>
            <w:r w:rsidRPr="007637D4">
              <w:t>inputList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C7C60" w14:textId="23FB3CE1" w:rsidR="0089198B" w:rsidRPr="007637D4" w:rsidRDefault="0089198B" w:rsidP="002F6AED">
            <w:pPr>
              <w:rPr>
                <w:color w:val="auto"/>
              </w:rPr>
            </w:pPr>
            <w:r w:rsidRPr="007637D4">
              <w:t>These represent the first stage of turning the text file input into a matrix we can work with. Each new line becomes its own element</w:t>
            </w:r>
            <w:r w:rsidR="00593F57">
              <w:t>.</w:t>
            </w:r>
          </w:p>
        </w:tc>
      </w:tr>
      <w:tr w:rsidR="0089198B" w:rsidRPr="007637D4" w14:paraId="68FE62CB" w14:textId="77777777" w:rsidTr="002F6A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375CD" w14:textId="49E889DF" w:rsidR="0089198B" w:rsidRPr="007637D4" w:rsidRDefault="0089198B" w:rsidP="002F6AED">
            <w:pPr>
              <w:rPr>
                <w:color w:val="auto"/>
              </w:rPr>
            </w:pPr>
            <w:proofErr w:type="spellStart"/>
            <w:r w:rsidRPr="0089198B">
              <w:t>sPosition</w:t>
            </w:r>
            <w:proofErr w:type="spellEnd"/>
            <w:r>
              <w:t xml:space="preserve"> and </w:t>
            </w:r>
            <w:proofErr w:type="spellStart"/>
            <w:r>
              <w:t>gPosition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B0BBE" w14:textId="27091F1C" w:rsidR="0089198B" w:rsidRPr="00593F57" w:rsidRDefault="0089198B" w:rsidP="002F6AED">
            <w:r w:rsidRPr="007637D4">
              <w:t xml:space="preserve">These are </w:t>
            </w:r>
            <w:r w:rsidR="00593F57">
              <w:t>the indices of the start and goal positions respectively.</w:t>
            </w:r>
          </w:p>
        </w:tc>
      </w:tr>
      <w:tr w:rsidR="0089198B" w:rsidRPr="007637D4" w14:paraId="3FE5B4A3" w14:textId="77777777" w:rsidTr="002F6A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0FFCF" w14:textId="2F4F1000" w:rsidR="0089198B" w:rsidRPr="007637D4" w:rsidRDefault="00593F57" w:rsidP="002F6AED">
            <w:pPr>
              <w:rPr>
                <w:color w:val="auto"/>
              </w:rPr>
            </w:pPr>
            <w:r w:rsidRPr="00593F57">
              <w:t>frontier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2578E" w14:textId="7EF2F75F" w:rsidR="0089198B" w:rsidRPr="00593F57" w:rsidRDefault="00593F57" w:rsidP="00593F57">
            <w:r>
              <w:t xml:space="preserve">This is a </w:t>
            </w:r>
            <w:proofErr w:type="spellStart"/>
            <w:r>
              <w:t>heapDict</w:t>
            </w:r>
            <w:proofErr w:type="spellEnd"/>
            <w:r>
              <w:t xml:space="preserve"> for storing positions for the algorithm to explore as a priority queue.</w:t>
            </w:r>
          </w:p>
        </w:tc>
      </w:tr>
      <w:tr w:rsidR="0089198B" w:rsidRPr="007637D4" w14:paraId="62267913" w14:textId="77777777" w:rsidTr="002F6A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F97B8" w14:textId="77777777" w:rsidR="0089198B" w:rsidRPr="007637D4" w:rsidRDefault="0089198B" w:rsidP="002F6AED">
            <w:pPr>
              <w:rPr>
                <w:color w:val="auto"/>
              </w:rPr>
            </w:pPr>
            <w:proofErr w:type="spellStart"/>
            <w:r w:rsidRPr="007637D4">
              <w:t>outputFile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C6B21" w14:textId="0CEB5B2E" w:rsidR="0089198B" w:rsidRPr="007637D4" w:rsidRDefault="0089198B" w:rsidP="002F6AED">
            <w:pPr>
              <w:rPr>
                <w:color w:val="auto"/>
              </w:rPr>
            </w:pPr>
            <w:r w:rsidRPr="007637D4">
              <w:t xml:space="preserve">This references </w:t>
            </w:r>
            <w:r w:rsidR="00593F57">
              <w:t>the</w:t>
            </w:r>
            <w:r w:rsidRPr="007637D4">
              <w:t xml:space="preserve"> output file that will be used for this assignment</w:t>
            </w:r>
            <w:r w:rsidR="00593F57">
              <w:t>.</w:t>
            </w:r>
          </w:p>
        </w:tc>
      </w:tr>
    </w:tbl>
    <w:p w14:paraId="78FFAE8F" w14:textId="03214DBA" w:rsidR="0089198B" w:rsidRDefault="0089198B" w:rsidP="0089198B"/>
    <w:p w14:paraId="2FAF7951" w14:textId="32FE0D29" w:rsidR="00593F57" w:rsidRDefault="00593F57" w:rsidP="00593F57">
      <w:pPr>
        <w:pStyle w:val="Heading4"/>
      </w:pPr>
      <w:proofErr w:type="spellStart"/>
      <w:r w:rsidRPr="00593F57">
        <w:t>get_adjacent_cells</w:t>
      </w:r>
      <w:proofErr w:type="spellEnd"/>
    </w:p>
    <w:p w14:paraId="574BA839" w14:textId="1214DF60" w:rsidR="00593F57" w:rsidRDefault="00593F57" w:rsidP="00593F57">
      <w:r>
        <w:t>Input: Current Cell</w:t>
      </w:r>
    </w:p>
    <w:p w14:paraId="45CA10A9" w14:textId="4DFCEEEB" w:rsidR="00593F57" w:rsidRDefault="00593F57" w:rsidP="00593F57">
      <w:r>
        <w:t xml:space="preserve">What it does: This function </w:t>
      </w:r>
      <w:r>
        <w:t>Returns adjacent cells to a cel</w:t>
      </w:r>
      <w:r>
        <w:t>l c</w:t>
      </w:r>
      <w:r>
        <w:t>lockwise starting from the cell on the right</w:t>
      </w:r>
      <w:r>
        <w:t>.</w:t>
      </w:r>
    </w:p>
    <w:p w14:paraId="7B668974" w14:textId="7808A8DA" w:rsidR="00593F57" w:rsidRDefault="00593F57" w:rsidP="00593F57">
      <w:pPr>
        <w:pStyle w:val="Heading4"/>
      </w:pPr>
      <w:proofErr w:type="spellStart"/>
      <w:r w:rsidRPr="00593F57">
        <w:t>get_adjacent_cell_diagonal</w:t>
      </w:r>
      <w:proofErr w:type="spellEnd"/>
    </w:p>
    <w:p w14:paraId="7F42A130" w14:textId="3C4E9A5C" w:rsidR="00593F57" w:rsidRDefault="00593F57" w:rsidP="00593F57">
      <w:r>
        <w:t>Input: Current Cell</w:t>
      </w:r>
    </w:p>
    <w:p w14:paraId="2E84956A" w14:textId="6D6AE972" w:rsidR="00593F57" w:rsidRDefault="00593F57" w:rsidP="00593F57">
      <w:r>
        <w:t xml:space="preserve">What it does: The same as </w:t>
      </w:r>
      <w:proofErr w:type="spellStart"/>
      <w:r>
        <w:rPr>
          <w:i/>
        </w:rPr>
        <w:t>get_adjacent_cells</w:t>
      </w:r>
      <w:proofErr w:type="spellEnd"/>
      <w:r>
        <w:t xml:space="preserve"> but for the diagonals.</w:t>
      </w:r>
    </w:p>
    <w:p w14:paraId="398AAB68" w14:textId="1CE173C9" w:rsidR="00593F57" w:rsidRDefault="00593F57" w:rsidP="00593F57">
      <w:pPr>
        <w:pStyle w:val="Heading4"/>
      </w:pPr>
      <w:proofErr w:type="spellStart"/>
      <w:r w:rsidRPr="00593F57">
        <w:t>findpath_a</w:t>
      </w:r>
      <w:proofErr w:type="spellEnd"/>
    </w:p>
    <w:p w14:paraId="1023B346" w14:textId="7E91B53A" w:rsidR="00593F57" w:rsidRDefault="00593F57" w:rsidP="00593F57">
      <w:r>
        <w:t>Input: None</w:t>
      </w:r>
    </w:p>
    <w:p w14:paraId="36E27C9D" w14:textId="4185AC6B" w:rsidR="00593F57" w:rsidRDefault="00593F57" w:rsidP="00593F57">
      <w:r>
        <w:lastRenderedPageBreak/>
        <w:t>What it does: This function</w:t>
      </w:r>
      <w:r w:rsidR="00971495">
        <w:t xml:space="preserve"> uses the A* pathfinding method, using the Manhattan distance heuristic function to find the best path it can only moving vertically or horizontally, not diagonally.</w:t>
      </w:r>
    </w:p>
    <w:p w14:paraId="77A08C77" w14:textId="6D008C62" w:rsidR="00971495" w:rsidRDefault="00971495" w:rsidP="00971495">
      <w:pPr>
        <w:pStyle w:val="Heading4"/>
      </w:pPr>
      <w:proofErr w:type="spellStart"/>
      <w:r w:rsidRPr="00971495">
        <w:t>findpath_b</w:t>
      </w:r>
      <w:proofErr w:type="spellEnd"/>
    </w:p>
    <w:p w14:paraId="49167ED7" w14:textId="5E95488C" w:rsidR="00971495" w:rsidRDefault="00971495" w:rsidP="00971495">
      <w:r>
        <w:t>Input: None</w:t>
      </w:r>
    </w:p>
    <w:p w14:paraId="200D16DA" w14:textId="273AFF8C" w:rsidR="00971495" w:rsidRDefault="00971495" w:rsidP="00971495">
      <w:r>
        <w:t xml:space="preserve">What it does: The same as </w:t>
      </w:r>
      <w:proofErr w:type="spellStart"/>
      <w:r>
        <w:t>findpath_a</w:t>
      </w:r>
      <w:proofErr w:type="spellEnd"/>
      <w:r>
        <w:t xml:space="preserve"> but this function is able to check and move diagonally as well as horizontally and vertically.</w:t>
      </w:r>
    </w:p>
    <w:p w14:paraId="1D6A621F" w14:textId="24838339" w:rsidR="00971495" w:rsidRDefault="00971495" w:rsidP="00971495">
      <w:pPr>
        <w:pStyle w:val="Heading4"/>
      </w:pPr>
      <w:proofErr w:type="spellStart"/>
      <w:r>
        <w:t>draw_path</w:t>
      </w:r>
      <w:proofErr w:type="spellEnd"/>
    </w:p>
    <w:p w14:paraId="644DE511" w14:textId="58C420DF" w:rsidR="00971495" w:rsidRDefault="00971495" w:rsidP="00971495">
      <w:r>
        <w:t xml:space="preserve">Input: </w:t>
      </w:r>
      <w:proofErr w:type="spellStart"/>
      <w:r>
        <w:t>came_from</w:t>
      </w:r>
      <w:proofErr w:type="spellEnd"/>
      <w:r>
        <w:t>, a dictionary that stores the path that the A* algorithm has found.</w:t>
      </w:r>
    </w:p>
    <w:p w14:paraId="772DFA94" w14:textId="3085A00D" w:rsidR="00971495" w:rsidRDefault="00971495" w:rsidP="00971495">
      <w:r>
        <w:t>What it does: This function</w:t>
      </w:r>
      <w:r w:rsidR="00BA4313">
        <w:t xml:space="preserve"> uses the </w:t>
      </w:r>
      <w:proofErr w:type="spellStart"/>
      <w:r w:rsidR="00BA4313">
        <w:t>came_from</w:t>
      </w:r>
      <w:proofErr w:type="spellEnd"/>
      <w:r w:rsidR="00BA4313">
        <w:t xml:space="preserve"> input given to it to alter the input list, inserting the completed path found.</w:t>
      </w:r>
    </w:p>
    <w:p w14:paraId="1159E286" w14:textId="4F8986DE" w:rsidR="00BA4313" w:rsidRDefault="00BA4313" w:rsidP="00BA4313">
      <w:pPr>
        <w:pStyle w:val="Heading4"/>
      </w:pPr>
      <w:r>
        <w:t>h</w:t>
      </w:r>
      <w:r w:rsidRPr="00BA4313">
        <w:t>euristic</w:t>
      </w:r>
    </w:p>
    <w:p w14:paraId="6099803F" w14:textId="3B9248C7" w:rsidR="00BA4313" w:rsidRDefault="00BA4313" w:rsidP="00BA4313">
      <w:r>
        <w:t>Input: Two positions, a and b</w:t>
      </w:r>
    </w:p>
    <w:p w14:paraId="75FECAFD" w14:textId="0EF9B3F5" w:rsidR="00BA4313" w:rsidRPr="00BA4313" w:rsidRDefault="00BA4313" w:rsidP="00BA4313">
      <w:r>
        <w:t>What it does: This function finds the Manhattan distance between the two points given.</w:t>
      </w:r>
    </w:p>
    <w:p w14:paraId="05254DAB" w14:textId="77777777" w:rsidR="00593F57" w:rsidRDefault="00593F57" w:rsidP="0089198B">
      <w:pPr>
        <w:pStyle w:val="Heading2"/>
      </w:pPr>
    </w:p>
    <w:p w14:paraId="27D24E58" w14:textId="2AB22EBF" w:rsidR="0089198B" w:rsidRDefault="0089198B" w:rsidP="0089198B">
      <w:pPr>
        <w:pStyle w:val="Heading2"/>
      </w:pPr>
      <w:r w:rsidRPr="007637D4">
        <w:t xml:space="preserve">Algorithm </w:t>
      </w:r>
      <w:r w:rsidR="00701003">
        <w:t>Summary</w:t>
      </w:r>
    </w:p>
    <w:p w14:paraId="45ADC94A" w14:textId="79A59561" w:rsidR="0089198B" w:rsidRDefault="0030021A" w:rsidP="007637D4">
      <w:r>
        <w:tab/>
        <w:t>This algorithm is similar to the greedy algorithm above, in that it looks for the best option and takes it. They differ in the fact that A* considers heuristics, An estimated cost from the current state to the end goal. This addition to the typical greedy algorithm results in an algorithm that is efficient, just like the Greedy algorithm, but also optimal.</w:t>
      </w:r>
    </w:p>
    <w:p w14:paraId="79F82580" w14:textId="60BC2DCC" w:rsidR="00DC7651" w:rsidRDefault="007637D4" w:rsidP="00701003">
      <w:pPr>
        <w:pStyle w:val="Heading1"/>
        <w:jc w:val="center"/>
      </w:pPr>
      <w:r w:rsidRPr="007637D4">
        <w:t>Alpha-Beta Pruning</w:t>
      </w:r>
    </w:p>
    <w:p w14:paraId="7F4C3435" w14:textId="77777777" w:rsidR="00DC7651" w:rsidRPr="00DC7651" w:rsidRDefault="00DC7651" w:rsidP="00DC7651"/>
    <w:p w14:paraId="0DFDE3BC" w14:textId="50275FA0" w:rsidR="00DC7651" w:rsidRDefault="00DC7651" w:rsidP="00DC7651">
      <w:pPr>
        <w:pStyle w:val="Heading2"/>
      </w:pPr>
      <w:r w:rsidRPr="00DC7651">
        <w:t xml:space="preserve">Variables </w:t>
      </w:r>
      <w:r w:rsidR="00701003" w:rsidRPr="00DC7651">
        <w:t>USED,</w:t>
      </w:r>
      <w:r w:rsidRPr="00DC7651">
        <w:t xml:space="preserve"> and Functions Explained</w:t>
      </w:r>
    </w:p>
    <w:p w14:paraId="4A572D9F" w14:textId="77777777" w:rsidR="00DC7651" w:rsidRPr="00DC7651" w:rsidRDefault="00DC7651" w:rsidP="00DC7651">
      <w:pPr>
        <w:spacing w:before="0" w:after="0" w:line="240" w:lineRule="auto"/>
        <w:rPr>
          <w:rFonts w:ascii="Times New Roman" w:eastAsia="Times New Roman" w:hAnsi="Times New Roman" w:cs="Times New Roman"/>
          <w:color w:val="auto"/>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2255"/>
        <w:gridCol w:w="6771"/>
      </w:tblGrid>
      <w:tr w:rsidR="00DC7651" w:rsidRPr="00DC7651" w14:paraId="0AE17CE7" w14:textId="77777777" w:rsidTr="00DC76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E0B53" w14:textId="77777777" w:rsidR="00DC7651" w:rsidRPr="00DC7651" w:rsidRDefault="00DC7651" w:rsidP="00DC7651">
            <w:pPr>
              <w:pStyle w:val="Heading3"/>
              <w:rPr>
                <w:rFonts w:eastAsia="Times New Roman"/>
                <w:color w:val="auto"/>
              </w:rPr>
            </w:pPr>
            <w:r w:rsidRPr="00DC7651">
              <w:rPr>
                <w:rFonts w:eastAsia="Times New Roman"/>
              </w:rPr>
              <w:t xml:space="preserve">Global variables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52B78" w14:textId="77777777" w:rsidR="00DC7651" w:rsidRPr="00DC7651" w:rsidRDefault="00DC7651" w:rsidP="00DC7651">
            <w:pPr>
              <w:pStyle w:val="Heading3"/>
              <w:rPr>
                <w:rFonts w:eastAsia="Times New Roman"/>
                <w:color w:val="auto"/>
              </w:rPr>
            </w:pPr>
            <w:r w:rsidRPr="00DC7651">
              <w:rPr>
                <w:rFonts w:eastAsia="Times New Roman"/>
              </w:rPr>
              <w:t>Purpose</w:t>
            </w:r>
          </w:p>
        </w:tc>
      </w:tr>
      <w:tr w:rsidR="00DC7651" w:rsidRPr="00DC7651" w14:paraId="4FB7A0AE" w14:textId="77777777" w:rsidTr="00DC76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6963" w14:textId="77777777" w:rsidR="00DC7651" w:rsidRPr="00DC7651" w:rsidRDefault="00DC7651" w:rsidP="00DC7651">
            <w:pPr>
              <w:rPr>
                <w:color w:val="auto"/>
              </w:rPr>
            </w:pPr>
            <w:proofErr w:type="spellStart"/>
            <w:r w:rsidRPr="00DC7651">
              <w:t>traces_enabled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4A8AD" w14:textId="77777777" w:rsidR="00DC7651" w:rsidRPr="00DC7651" w:rsidRDefault="00DC7651" w:rsidP="00DC7651">
            <w:pPr>
              <w:rPr>
                <w:color w:val="auto"/>
              </w:rPr>
            </w:pPr>
            <w:r w:rsidRPr="00DC7651">
              <w:t>This global variable instructs the program to either print off statements related to tracing through the program, helping find errors, or to not print them if it is set to false</w:t>
            </w:r>
          </w:p>
        </w:tc>
      </w:tr>
      <w:tr w:rsidR="00DC7651" w:rsidRPr="00DC7651" w14:paraId="3045688A" w14:textId="77777777" w:rsidTr="00DC76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C1704" w14:textId="77777777" w:rsidR="00DC7651" w:rsidRPr="00DC7651" w:rsidRDefault="00DC7651" w:rsidP="00DC7651">
            <w:pPr>
              <w:rPr>
                <w:color w:val="auto"/>
              </w:rPr>
            </w:pPr>
            <w:proofErr w:type="spellStart"/>
            <w:r w:rsidRPr="00DC7651">
              <w:lastRenderedPageBreak/>
              <w:t>leaf_nodes_examined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BCC32" w14:textId="77777777" w:rsidR="00DC7651" w:rsidRPr="00DC7651" w:rsidRDefault="00DC7651" w:rsidP="00DC7651">
            <w:pPr>
              <w:rPr>
                <w:color w:val="auto"/>
              </w:rPr>
            </w:pPr>
            <w:r w:rsidRPr="00DC7651">
              <w:t>Keeps track of how many leaf nodes that the alpha-beta algorithm has examined</w:t>
            </w:r>
          </w:p>
        </w:tc>
      </w:tr>
    </w:tbl>
    <w:p w14:paraId="55F7457C" w14:textId="72EE0B58" w:rsidR="00DC7651" w:rsidRDefault="00DC7651" w:rsidP="00DC7651"/>
    <w:p w14:paraId="5D1766F9" w14:textId="77777777" w:rsidR="00DC7651" w:rsidRPr="00DC7651" w:rsidRDefault="00DC7651" w:rsidP="0089198B">
      <w:pPr>
        <w:pStyle w:val="Heading4"/>
        <w:rPr>
          <w:rFonts w:eastAsia="Times New Roman"/>
          <w:color w:val="auto"/>
        </w:rPr>
      </w:pPr>
      <w:proofErr w:type="spellStart"/>
      <w:r w:rsidRPr="00DC7651">
        <w:rPr>
          <w:rFonts w:eastAsia="Times New Roman"/>
        </w:rPr>
        <w:t>read_file</w:t>
      </w:r>
      <w:proofErr w:type="spellEnd"/>
    </w:p>
    <w:p w14:paraId="65D634EC" w14:textId="77777777" w:rsidR="00DC7651" w:rsidRPr="00DC7651" w:rsidRDefault="00DC7651" w:rsidP="0089198B">
      <w:pPr>
        <w:rPr>
          <w:color w:val="auto"/>
        </w:rPr>
      </w:pPr>
      <w:r w:rsidRPr="00DC7651">
        <w:t>Input: None</w:t>
      </w:r>
    </w:p>
    <w:p w14:paraId="65B93319" w14:textId="77777777" w:rsidR="00DC7651" w:rsidRPr="00DC7651" w:rsidRDefault="00DC7651" w:rsidP="0089198B">
      <w:pPr>
        <w:rPr>
          <w:color w:val="auto"/>
        </w:rPr>
      </w:pPr>
      <w:r w:rsidRPr="00DC7651">
        <w:t xml:space="preserve">What it does: This function reads the </w:t>
      </w:r>
      <w:proofErr w:type="spellStart"/>
      <w:r w:rsidRPr="00DC7651">
        <w:t>alphabeta</w:t>
      </w:r>
      <w:proofErr w:type="spellEnd"/>
      <w:r w:rsidRPr="00DC7651">
        <w:t xml:space="preserve"> text file into the program, splitting up the text input for each graph into lists of tuples that the program can work with. It creates two lists, one for edges and one for if the current node is a min or max node. It then calls the </w:t>
      </w:r>
      <w:proofErr w:type="spellStart"/>
      <w:r w:rsidRPr="00DC7651">
        <w:t>write_file</w:t>
      </w:r>
      <w:proofErr w:type="spellEnd"/>
      <w:r w:rsidRPr="00DC7651">
        <w:t xml:space="preserve"> function with these two lists as input.</w:t>
      </w:r>
    </w:p>
    <w:p w14:paraId="0CEA3F78" w14:textId="77777777" w:rsidR="00DC7651" w:rsidRPr="00DC7651" w:rsidRDefault="00DC7651" w:rsidP="00DC7651">
      <w:pPr>
        <w:spacing w:before="0" w:after="0" w:line="240" w:lineRule="auto"/>
        <w:rPr>
          <w:rFonts w:ascii="Times New Roman" w:eastAsia="Times New Roman" w:hAnsi="Times New Roman" w:cs="Times New Roman"/>
          <w:color w:val="auto"/>
          <w:sz w:val="24"/>
          <w:szCs w:val="24"/>
        </w:rPr>
      </w:pPr>
    </w:p>
    <w:p w14:paraId="11919BF7" w14:textId="77777777" w:rsidR="00DC7651" w:rsidRPr="00DC7651" w:rsidRDefault="00DC7651" w:rsidP="0089198B">
      <w:pPr>
        <w:pStyle w:val="Heading4"/>
        <w:rPr>
          <w:rFonts w:eastAsia="Times New Roman"/>
          <w:color w:val="auto"/>
        </w:rPr>
      </w:pPr>
      <w:proofErr w:type="spellStart"/>
      <w:r w:rsidRPr="00DC7651">
        <w:rPr>
          <w:rFonts w:eastAsia="Times New Roman"/>
        </w:rPr>
        <w:t>write_file</w:t>
      </w:r>
      <w:proofErr w:type="spellEnd"/>
    </w:p>
    <w:p w14:paraId="1A18FD24" w14:textId="77777777" w:rsidR="00DC7651" w:rsidRPr="00DC7651" w:rsidRDefault="00DC7651" w:rsidP="0089198B">
      <w:pPr>
        <w:rPr>
          <w:color w:val="auto"/>
        </w:rPr>
      </w:pPr>
      <w:r w:rsidRPr="00DC7651">
        <w:t xml:space="preserve">Input: The list of edges and of min/max produced in </w:t>
      </w:r>
      <w:proofErr w:type="spellStart"/>
      <w:r w:rsidRPr="00DC7651">
        <w:t>read_file</w:t>
      </w:r>
      <w:proofErr w:type="spellEnd"/>
    </w:p>
    <w:p w14:paraId="4BB42093" w14:textId="77777777" w:rsidR="00DC7651" w:rsidRPr="00DC7651" w:rsidRDefault="00DC7651" w:rsidP="0089198B">
      <w:pPr>
        <w:rPr>
          <w:color w:val="auto"/>
        </w:rPr>
      </w:pPr>
      <w:r w:rsidRPr="00DC7651">
        <w:t xml:space="preserve">What it does: This program opens the output file for writing, then, for each graph, starts the recursive </w:t>
      </w:r>
      <w:proofErr w:type="spellStart"/>
      <w:r w:rsidRPr="00DC7651">
        <w:t>alpha_beta</w:t>
      </w:r>
      <w:proofErr w:type="spellEnd"/>
      <w:r w:rsidRPr="00DC7651">
        <w:t xml:space="preserve"> algorithm and prints the result once it’s been found in the output file.</w:t>
      </w:r>
    </w:p>
    <w:p w14:paraId="585280B7" w14:textId="77777777" w:rsidR="00DC7651" w:rsidRPr="00DC7651" w:rsidRDefault="00DC7651" w:rsidP="00DC7651">
      <w:pPr>
        <w:spacing w:before="0" w:after="0" w:line="240" w:lineRule="auto"/>
        <w:rPr>
          <w:rFonts w:ascii="Times New Roman" w:eastAsia="Times New Roman" w:hAnsi="Times New Roman" w:cs="Times New Roman"/>
          <w:color w:val="auto"/>
          <w:sz w:val="24"/>
          <w:szCs w:val="24"/>
        </w:rPr>
      </w:pPr>
    </w:p>
    <w:p w14:paraId="7020DA19" w14:textId="77777777" w:rsidR="00DC7651" w:rsidRPr="00DC7651" w:rsidRDefault="00DC7651" w:rsidP="0089198B">
      <w:pPr>
        <w:pStyle w:val="Heading4"/>
        <w:rPr>
          <w:rFonts w:eastAsia="Times New Roman"/>
          <w:color w:val="auto"/>
        </w:rPr>
      </w:pPr>
      <w:proofErr w:type="spellStart"/>
      <w:r w:rsidRPr="00DC7651">
        <w:rPr>
          <w:rFonts w:eastAsia="Times New Roman"/>
        </w:rPr>
        <w:t>alpha_beta</w:t>
      </w:r>
      <w:proofErr w:type="spellEnd"/>
    </w:p>
    <w:p w14:paraId="375BE752" w14:textId="77777777" w:rsidR="00DC7651" w:rsidRPr="00DC7651" w:rsidRDefault="00DC7651" w:rsidP="0089198B">
      <w:pPr>
        <w:rPr>
          <w:color w:val="auto"/>
        </w:rPr>
      </w:pPr>
      <w:r w:rsidRPr="00DC7651">
        <w:t>Input: the current node, the minmax list for each node, the list of edges, and values for alpha and beta.</w:t>
      </w:r>
    </w:p>
    <w:p w14:paraId="5BC6008A" w14:textId="77777777" w:rsidR="00DC7651" w:rsidRPr="00DC7651" w:rsidRDefault="00DC7651" w:rsidP="0089198B">
      <w:pPr>
        <w:rPr>
          <w:color w:val="auto"/>
        </w:rPr>
      </w:pPr>
      <w:r w:rsidRPr="00DC7651">
        <w:t>What it does: Using the internal functions below this function applies the minmax algorithm with alpha beta pruning to find the score while examining as few nodes as possible.</w:t>
      </w:r>
    </w:p>
    <w:p w14:paraId="560FA079" w14:textId="77777777" w:rsidR="00DC7651" w:rsidRPr="00DC7651" w:rsidRDefault="00DC7651" w:rsidP="00DC7651">
      <w:pPr>
        <w:spacing w:before="0" w:after="0" w:line="240" w:lineRule="auto"/>
        <w:rPr>
          <w:rFonts w:ascii="Times New Roman" w:eastAsia="Times New Roman" w:hAnsi="Times New Roman" w:cs="Times New Roman"/>
          <w:color w:val="auto"/>
          <w:sz w:val="24"/>
          <w:szCs w:val="24"/>
        </w:rPr>
      </w:pPr>
    </w:p>
    <w:p w14:paraId="308C22D7" w14:textId="77777777" w:rsidR="00DC7651" w:rsidRPr="00DC7651" w:rsidRDefault="00DC7651" w:rsidP="0089198B">
      <w:pPr>
        <w:pStyle w:val="Heading4"/>
        <w:ind w:firstLine="720"/>
        <w:rPr>
          <w:rFonts w:eastAsia="Times New Roman"/>
          <w:color w:val="auto"/>
        </w:rPr>
      </w:pPr>
      <w:proofErr w:type="spellStart"/>
      <w:r w:rsidRPr="00DC7651">
        <w:rPr>
          <w:rFonts w:eastAsia="Times New Roman"/>
        </w:rPr>
        <w:t>is_leaf</w:t>
      </w:r>
      <w:proofErr w:type="spellEnd"/>
    </w:p>
    <w:p w14:paraId="0B2166A1" w14:textId="77777777" w:rsidR="00DC7651" w:rsidRPr="00DC7651" w:rsidRDefault="00DC7651" w:rsidP="0089198B">
      <w:pPr>
        <w:ind w:left="720"/>
        <w:rPr>
          <w:color w:val="auto"/>
        </w:rPr>
      </w:pPr>
      <w:r w:rsidRPr="00DC7651">
        <w:t>Input: a node</w:t>
      </w:r>
    </w:p>
    <w:p w14:paraId="1B6ADDC5" w14:textId="77777777" w:rsidR="00DC7651" w:rsidRPr="00DC7651" w:rsidRDefault="00DC7651" w:rsidP="0089198B">
      <w:pPr>
        <w:ind w:left="720"/>
        <w:rPr>
          <w:color w:val="auto"/>
        </w:rPr>
      </w:pPr>
      <w:r w:rsidRPr="00DC7651">
        <w:t xml:space="preserve">What it does: It checks if the value of the node is an integer and not a letter. If it is an </w:t>
      </w:r>
      <w:proofErr w:type="gramStart"/>
      <w:r w:rsidRPr="00DC7651">
        <w:t>integer</w:t>
      </w:r>
      <w:proofErr w:type="gramEnd"/>
      <w:r w:rsidRPr="00DC7651">
        <w:t xml:space="preserve"> then the program returns True.</w:t>
      </w:r>
    </w:p>
    <w:p w14:paraId="6DCA99A4" w14:textId="77777777" w:rsidR="00DC7651" w:rsidRPr="00DC7651" w:rsidRDefault="00DC7651" w:rsidP="00DC7651">
      <w:pPr>
        <w:spacing w:before="0" w:after="0" w:line="240" w:lineRule="auto"/>
        <w:rPr>
          <w:rFonts w:ascii="Times New Roman" w:eastAsia="Times New Roman" w:hAnsi="Times New Roman" w:cs="Times New Roman"/>
          <w:color w:val="auto"/>
          <w:sz w:val="24"/>
          <w:szCs w:val="24"/>
        </w:rPr>
      </w:pPr>
    </w:p>
    <w:p w14:paraId="107528EF" w14:textId="77777777" w:rsidR="00DC7651" w:rsidRPr="00DC7651" w:rsidRDefault="00DC7651" w:rsidP="0089198B">
      <w:pPr>
        <w:pStyle w:val="Heading4"/>
        <w:ind w:firstLine="720"/>
        <w:rPr>
          <w:rFonts w:eastAsia="Times New Roman"/>
          <w:color w:val="auto"/>
        </w:rPr>
      </w:pPr>
      <w:proofErr w:type="spellStart"/>
      <w:r w:rsidRPr="00DC7651">
        <w:rPr>
          <w:rFonts w:eastAsia="Times New Roman"/>
        </w:rPr>
        <w:t>is_max_node</w:t>
      </w:r>
      <w:proofErr w:type="spellEnd"/>
    </w:p>
    <w:p w14:paraId="79B01224" w14:textId="77777777" w:rsidR="00DC7651" w:rsidRPr="00DC7651" w:rsidRDefault="00DC7651" w:rsidP="0089198B">
      <w:pPr>
        <w:ind w:left="720"/>
        <w:rPr>
          <w:color w:val="auto"/>
        </w:rPr>
      </w:pPr>
      <w:r w:rsidRPr="00DC7651">
        <w:t>Input: a node</w:t>
      </w:r>
    </w:p>
    <w:p w14:paraId="72B4ED8E" w14:textId="77777777" w:rsidR="00DC7651" w:rsidRPr="00DC7651" w:rsidRDefault="00DC7651" w:rsidP="0089198B">
      <w:pPr>
        <w:ind w:left="720"/>
        <w:rPr>
          <w:color w:val="auto"/>
        </w:rPr>
      </w:pPr>
      <w:r w:rsidRPr="00DC7651">
        <w:lastRenderedPageBreak/>
        <w:t xml:space="preserve">What it does: using the </w:t>
      </w:r>
      <w:proofErr w:type="spellStart"/>
      <w:r w:rsidRPr="00DC7651">
        <w:t>getMaxNodes</w:t>
      </w:r>
      <w:proofErr w:type="spellEnd"/>
      <w:r w:rsidRPr="00DC7651">
        <w:t xml:space="preserve"> function, this function generates a list of </w:t>
      </w:r>
      <w:proofErr w:type="gramStart"/>
      <w:r w:rsidRPr="00DC7651">
        <w:t>all of</w:t>
      </w:r>
      <w:proofErr w:type="gramEnd"/>
      <w:r w:rsidRPr="00DC7651">
        <w:t xml:space="preserve"> the ‘MAX’ nodes, this is so a node can be identified as a min or max node depending on if it is found in the list </w:t>
      </w:r>
      <w:proofErr w:type="spellStart"/>
      <w:r w:rsidRPr="00DC7651">
        <w:t>max_nodes</w:t>
      </w:r>
      <w:proofErr w:type="spellEnd"/>
      <w:r w:rsidRPr="00DC7651">
        <w:t>.</w:t>
      </w:r>
    </w:p>
    <w:p w14:paraId="220A51CE" w14:textId="77777777" w:rsidR="00DC7651" w:rsidRPr="00DC7651" w:rsidRDefault="00DC7651" w:rsidP="00DC7651">
      <w:pPr>
        <w:spacing w:before="0" w:after="0" w:line="240" w:lineRule="auto"/>
        <w:rPr>
          <w:rFonts w:ascii="Times New Roman" w:eastAsia="Times New Roman" w:hAnsi="Times New Roman" w:cs="Times New Roman"/>
          <w:color w:val="auto"/>
          <w:sz w:val="24"/>
          <w:szCs w:val="24"/>
        </w:rPr>
      </w:pPr>
    </w:p>
    <w:p w14:paraId="00F11100" w14:textId="77777777" w:rsidR="00DC7651" w:rsidRPr="00DC7651" w:rsidRDefault="00DC7651" w:rsidP="0089198B">
      <w:pPr>
        <w:pStyle w:val="Heading4"/>
        <w:ind w:left="720" w:firstLine="720"/>
        <w:rPr>
          <w:rFonts w:eastAsia="Times New Roman"/>
          <w:color w:val="auto"/>
        </w:rPr>
      </w:pPr>
      <w:proofErr w:type="spellStart"/>
      <w:r w:rsidRPr="00DC7651">
        <w:rPr>
          <w:rFonts w:eastAsia="Times New Roman"/>
        </w:rPr>
        <w:t>getMaxNodes</w:t>
      </w:r>
      <w:proofErr w:type="spellEnd"/>
    </w:p>
    <w:p w14:paraId="3B25D337" w14:textId="77777777" w:rsidR="00DC7651" w:rsidRPr="00DC7651" w:rsidRDefault="00DC7651" w:rsidP="0089198B">
      <w:pPr>
        <w:ind w:left="1440"/>
        <w:rPr>
          <w:color w:val="auto"/>
        </w:rPr>
      </w:pPr>
      <w:r w:rsidRPr="00DC7651">
        <w:t>Input: none</w:t>
      </w:r>
    </w:p>
    <w:p w14:paraId="3524B0E3" w14:textId="77777777" w:rsidR="00DC7651" w:rsidRPr="00DC7651" w:rsidRDefault="00DC7651" w:rsidP="0089198B">
      <w:pPr>
        <w:ind w:left="1440"/>
        <w:rPr>
          <w:color w:val="auto"/>
        </w:rPr>
      </w:pPr>
      <w:r w:rsidRPr="00DC7651">
        <w:t xml:space="preserve">What it does: goes through the minmax list and appends any ‘MAX’ nodes to the list </w:t>
      </w:r>
      <w:proofErr w:type="spellStart"/>
      <w:r w:rsidRPr="00DC7651">
        <w:t>max_nodes</w:t>
      </w:r>
      <w:proofErr w:type="spellEnd"/>
    </w:p>
    <w:p w14:paraId="5BA2B37A" w14:textId="77777777" w:rsidR="00DC7651" w:rsidRPr="00DC7651" w:rsidRDefault="00DC7651" w:rsidP="00DC7651">
      <w:pPr>
        <w:spacing w:before="0" w:after="0" w:line="240" w:lineRule="auto"/>
        <w:rPr>
          <w:rFonts w:ascii="Times New Roman" w:eastAsia="Times New Roman" w:hAnsi="Times New Roman" w:cs="Times New Roman"/>
          <w:color w:val="auto"/>
          <w:sz w:val="24"/>
          <w:szCs w:val="24"/>
        </w:rPr>
      </w:pPr>
    </w:p>
    <w:p w14:paraId="0BCC464F" w14:textId="77777777" w:rsidR="00DC7651" w:rsidRPr="00DC7651" w:rsidRDefault="00DC7651" w:rsidP="0089198B">
      <w:pPr>
        <w:pStyle w:val="Heading4"/>
        <w:ind w:firstLine="720"/>
        <w:rPr>
          <w:rFonts w:eastAsia="Times New Roman"/>
          <w:color w:val="auto"/>
        </w:rPr>
      </w:pPr>
      <w:proofErr w:type="spellStart"/>
      <w:r w:rsidRPr="00DC7651">
        <w:rPr>
          <w:rFonts w:eastAsia="Times New Roman"/>
        </w:rPr>
        <w:t>getChildren</w:t>
      </w:r>
      <w:proofErr w:type="spellEnd"/>
    </w:p>
    <w:p w14:paraId="36B20942" w14:textId="77777777" w:rsidR="00DC7651" w:rsidRPr="00DC7651" w:rsidRDefault="00DC7651" w:rsidP="0089198B">
      <w:pPr>
        <w:ind w:left="720"/>
        <w:rPr>
          <w:color w:val="auto"/>
        </w:rPr>
      </w:pPr>
      <w:r w:rsidRPr="00DC7651">
        <w:t>Input: none</w:t>
      </w:r>
    </w:p>
    <w:p w14:paraId="671A0A88" w14:textId="17CDAC4C" w:rsidR="00DC7651" w:rsidRDefault="00DC7651" w:rsidP="0089198B">
      <w:pPr>
        <w:ind w:left="720"/>
      </w:pPr>
      <w:r w:rsidRPr="00DC7651">
        <w:t>What it does: generates a list of children for the current node.</w:t>
      </w:r>
    </w:p>
    <w:p w14:paraId="48579512" w14:textId="77777777" w:rsidR="0089198B" w:rsidRPr="00DC7651" w:rsidRDefault="0089198B" w:rsidP="0089198B">
      <w:pPr>
        <w:ind w:left="720"/>
        <w:rPr>
          <w:color w:val="auto"/>
        </w:rPr>
      </w:pPr>
    </w:p>
    <w:p w14:paraId="313612B3" w14:textId="3928EDFA" w:rsidR="00DC7651" w:rsidRDefault="0089198B" w:rsidP="0089198B">
      <w:pPr>
        <w:pStyle w:val="Heading2"/>
      </w:pPr>
      <w:r w:rsidRPr="0089198B">
        <w:t xml:space="preserve">Algorithm </w:t>
      </w:r>
      <w:r w:rsidR="00701003">
        <w:t>Summary</w:t>
      </w:r>
    </w:p>
    <w:p w14:paraId="738C5001" w14:textId="0F57FF9E" w:rsidR="0030021A" w:rsidRDefault="0030021A" w:rsidP="0030021A">
      <w:r>
        <w:tab/>
        <w:t>Alpha-beta pruning, in this assignment</w:t>
      </w:r>
      <w:r w:rsidR="00701003">
        <w:t>,</w:t>
      </w:r>
      <w:r>
        <w:t xml:space="preserve"> is used to look at an undisclosed number of trees with an undisclosed number of nodes. This is used during a two-player min-max game, where one player is trying to select the lowest possible score while the other is trying to grab the highest. This algorithm functions recursively, recusing through the tree figuring out the moves that it’s opponent would make. It can make the decisions with perfect accuracy and so this eliminates the need for the algorithm to look at large parts of the tree “pruning” off branches.</w:t>
      </w:r>
    </w:p>
    <w:p w14:paraId="3DF618DB" w14:textId="52570017" w:rsidR="00701003" w:rsidRPr="0030021A" w:rsidRDefault="00701003" w:rsidP="0030021A">
      <w:r>
        <w:tab/>
        <w:t>In this algorithm one way in which we sought to optimize was by using a list to store edges instead of a set because sets are not subscri</w:t>
      </w:r>
      <w:r w:rsidR="00CE197B">
        <w:t xml:space="preserve">ptable. We also have a variable </w:t>
      </w:r>
      <w:proofErr w:type="spellStart"/>
      <w:r w:rsidR="00CE197B">
        <w:t>trace_enabled</w:t>
      </w:r>
      <w:proofErr w:type="spellEnd"/>
      <w:r w:rsidR="00CE197B">
        <w:t xml:space="preserve"> which globally triggers a large amount of print statements that greatly aid when debugging and tracing the code. </w:t>
      </w:r>
    </w:p>
    <w:sectPr w:rsidR="00701003" w:rsidRPr="0030021A">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811DF" w14:textId="77777777" w:rsidR="00A003E5" w:rsidRDefault="00A003E5" w:rsidP="00C6554A">
      <w:pPr>
        <w:spacing w:before="0" w:after="0" w:line="240" w:lineRule="auto"/>
      </w:pPr>
      <w:r>
        <w:separator/>
      </w:r>
    </w:p>
  </w:endnote>
  <w:endnote w:type="continuationSeparator" w:id="0">
    <w:p w14:paraId="591BC100" w14:textId="77777777" w:rsidR="00A003E5" w:rsidRDefault="00A003E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B9511"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8A1B2" w14:textId="77777777" w:rsidR="00A003E5" w:rsidRDefault="00A003E5" w:rsidP="00C6554A">
      <w:pPr>
        <w:spacing w:before="0" w:after="0" w:line="240" w:lineRule="auto"/>
      </w:pPr>
      <w:r>
        <w:separator/>
      </w:r>
    </w:p>
  </w:footnote>
  <w:footnote w:type="continuationSeparator" w:id="0">
    <w:p w14:paraId="42453F9B" w14:textId="77777777" w:rsidR="00A003E5" w:rsidRDefault="00A003E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9D0"/>
    <w:rsid w:val="002554CD"/>
    <w:rsid w:val="00293B83"/>
    <w:rsid w:val="002B4294"/>
    <w:rsid w:val="0030021A"/>
    <w:rsid w:val="00333D0D"/>
    <w:rsid w:val="004C049F"/>
    <w:rsid w:val="005000E2"/>
    <w:rsid w:val="00593F57"/>
    <w:rsid w:val="006A3CE7"/>
    <w:rsid w:val="00701003"/>
    <w:rsid w:val="007637D4"/>
    <w:rsid w:val="0089198B"/>
    <w:rsid w:val="00971495"/>
    <w:rsid w:val="00A003E5"/>
    <w:rsid w:val="00BA4313"/>
    <w:rsid w:val="00C6554A"/>
    <w:rsid w:val="00CE197B"/>
    <w:rsid w:val="00DC7651"/>
    <w:rsid w:val="00EB39D0"/>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DB46E"/>
  <w15:chartTrackingRefBased/>
  <w15:docId w15:val="{9E2EB0E9-CA6B-4B60-B55F-1DAC9FBF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7637D4"/>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7637D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4Char">
    <w:name w:val="Heading 4 Char"/>
    <w:basedOn w:val="DefaultParagraphFont"/>
    <w:link w:val="Heading4"/>
    <w:uiPriority w:val="9"/>
    <w:rsid w:val="007637D4"/>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842776">
      <w:bodyDiv w:val="1"/>
      <w:marLeft w:val="0"/>
      <w:marRight w:val="0"/>
      <w:marTop w:val="0"/>
      <w:marBottom w:val="0"/>
      <w:divBdr>
        <w:top w:val="none" w:sz="0" w:space="0" w:color="auto"/>
        <w:left w:val="none" w:sz="0" w:space="0" w:color="auto"/>
        <w:bottom w:val="none" w:sz="0" w:space="0" w:color="auto"/>
        <w:right w:val="none" w:sz="0" w:space="0" w:color="auto"/>
      </w:divBdr>
    </w:div>
    <w:div w:id="874121156">
      <w:bodyDiv w:val="1"/>
      <w:marLeft w:val="0"/>
      <w:marRight w:val="0"/>
      <w:marTop w:val="0"/>
      <w:marBottom w:val="0"/>
      <w:divBdr>
        <w:top w:val="none" w:sz="0" w:space="0" w:color="auto"/>
        <w:left w:val="none" w:sz="0" w:space="0" w:color="auto"/>
        <w:bottom w:val="none" w:sz="0" w:space="0" w:color="auto"/>
        <w:right w:val="none" w:sz="0" w:space="0" w:color="auto"/>
      </w:divBdr>
      <w:divsChild>
        <w:div w:id="37633370">
          <w:marLeft w:val="0"/>
          <w:marRight w:val="0"/>
          <w:marTop w:val="0"/>
          <w:marBottom w:val="0"/>
          <w:divBdr>
            <w:top w:val="none" w:sz="0" w:space="0" w:color="auto"/>
            <w:left w:val="none" w:sz="0" w:space="0" w:color="auto"/>
            <w:bottom w:val="none" w:sz="0" w:space="0" w:color="auto"/>
            <w:right w:val="none" w:sz="0" w:space="0" w:color="auto"/>
          </w:divBdr>
        </w:div>
      </w:divsChild>
    </w:div>
    <w:div w:id="895432967">
      <w:bodyDiv w:val="1"/>
      <w:marLeft w:val="0"/>
      <w:marRight w:val="0"/>
      <w:marTop w:val="0"/>
      <w:marBottom w:val="0"/>
      <w:divBdr>
        <w:top w:val="none" w:sz="0" w:space="0" w:color="auto"/>
        <w:left w:val="none" w:sz="0" w:space="0" w:color="auto"/>
        <w:bottom w:val="none" w:sz="0" w:space="0" w:color="auto"/>
        <w:right w:val="none" w:sz="0" w:space="0" w:color="auto"/>
      </w:divBdr>
      <w:divsChild>
        <w:div w:id="1560551474">
          <w:marLeft w:val="0"/>
          <w:marRight w:val="0"/>
          <w:marTop w:val="0"/>
          <w:marBottom w:val="0"/>
          <w:divBdr>
            <w:top w:val="none" w:sz="0" w:space="0" w:color="auto"/>
            <w:left w:val="none" w:sz="0" w:space="0" w:color="auto"/>
            <w:bottom w:val="none" w:sz="0" w:space="0" w:color="auto"/>
            <w:right w:val="none" w:sz="0" w:space="0" w:color="auto"/>
          </w:divBdr>
        </w:div>
      </w:divsChild>
    </w:div>
    <w:div w:id="1227448863">
      <w:bodyDiv w:val="1"/>
      <w:marLeft w:val="0"/>
      <w:marRight w:val="0"/>
      <w:marTop w:val="0"/>
      <w:marBottom w:val="0"/>
      <w:divBdr>
        <w:top w:val="none" w:sz="0" w:space="0" w:color="auto"/>
        <w:left w:val="none" w:sz="0" w:space="0" w:color="auto"/>
        <w:bottom w:val="none" w:sz="0" w:space="0" w:color="auto"/>
        <w:right w:val="none" w:sz="0" w:space="0" w:color="auto"/>
      </w:divBdr>
    </w:div>
    <w:div w:id="1323238823">
      <w:bodyDiv w:val="1"/>
      <w:marLeft w:val="0"/>
      <w:marRight w:val="0"/>
      <w:marTop w:val="0"/>
      <w:marBottom w:val="0"/>
      <w:divBdr>
        <w:top w:val="none" w:sz="0" w:space="0" w:color="auto"/>
        <w:left w:val="none" w:sz="0" w:space="0" w:color="auto"/>
        <w:bottom w:val="none" w:sz="0" w:space="0" w:color="auto"/>
        <w:right w:val="none" w:sz="0" w:space="0" w:color="auto"/>
      </w:divBdr>
    </w:div>
    <w:div w:id="1553467845">
      <w:bodyDiv w:val="1"/>
      <w:marLeft w:val="0"/>
      <w:marRight w:val="0"/>
      <w:marTop w:val="0"/>
      <w:marBottom w:val="0"/>
      <w:divBdr>
        <w:top w:val="none" w:sz="0" w:space="0" w:color="auto"/>
        <w:left w:val="none" w:sz="0" w:space="0" w:color="auto"/>
        <w:bottom w:val="none" w:sz="0" w:space="0" w:color="auto"/>
        <w:right w:val="none" w:sz="0" w:space="0" w:color="auto"/>
      </w:divBdr>
    </w:div>
    <w:div w:id="1586840249">
      <w:bodyDiv w:val="1"/>
      <w:marLeft w:val="0"/>
      <w:marRight w:val="0"/>
      <w:marTop w:val="0"/>
      <w:marBottom w:val="0"/>
      <w:divBdr>
        <w:top w:val="none" w:sz="0" w:space="0" w:color="auto"/>
        <w:left w:val="none" w:sz="0" w:space="0" w:color="auto"/>
        <w:bottom w:val="none" w:sz="0" w:space="0" w:color="auto"/>
        <w:right w:val="none" w:sz="0" w:space="0" w:color="auto"/>
      </w:divBdr>
      <w:divsChild>
        <w:div w:id="357197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r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92</TotalTime>
  <Pages>7</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Avry</dc:creator>
  <cp:keywords/>
  <dc:description/>
  <cp:lastModifiedBy>Avry Harris</cp:lastModifiedBy>
  <cp:revision>2</cp:revision>
  <dcterms:created xsi:type="dcterms:W3CDTF">2018-03-17T00:10:00Z</dcterms:created>
  <dcterms:modified xsi:type="dcterms:W3CDTF">2018-03-17T01:42:00Z</dcterms:modified>
</cp:coreProperties>
</file>